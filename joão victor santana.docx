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Nome do Currículo"/>
        <w:tag w:val="Nome do Currículo"/>
        <w:id w:val="-104278397"/>
        <w:placeholder>
          <w:docPart w:val="94FE0B1705C145A28C87F642F83AA95C"/>
        </w:placeholder>
        <w:docPartList>
          <w:docPartGallery w:val="Quick Parts"/>
          <w:docPartCategory w:val=" Nome do Currículo"/>
        </w:docPartList>
      </w:sdtPr>
      <w:sdtEndPr/>
      <w:sdtContent>
        <w:p w:rsidR="00DA5453" w:rsidRDefault="00F12EEE">
          <w:pPr>
            <w:pStyle w:val="Ttulo"/>
          </w:pPr>
          <w:r>
            <w:t>joão victor santana</w:t>
          </w:r>
        </w:p>
        <w:sdt>
          <w:sdtPr>
            <w:alias w:val="Endereço de Email"/>
            <w:tag w:val=""/>
            <w:id w:val="527535243"/>
            <w:placeholder>
              <w:docPart w:val="6DD6CA34A8AA407FB9D7EB5EAA48E4C7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DA5453" w:rsidRDefault="00F12EEE">
              <w:pPr>
                <w:pStyle w:val="SemEspaamento"/>
              </w:pPr>
              <w:r>
                <w:t>joaovicsantanasouza@gmail.com</w:t>
              </w:r>
            </w:p>
          </w:sdtContent>
        </w:sdt>
        <w:sdt>
          <w:sdtPr>
            <w:alias w:val="Endereço"/>
            <w:tag w:val=""/>
            <w:id w:val="539556739"/>
            <w:placeholder>
              <w:docPart w:val="D2995F0EB7314067989F078BD6D37AC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DA5453" w:rsidRDefault="00F12EEE">
              <w:pPr>
                <w:pStyle w:val="SemEspaamento"/>
              </w:pPr>
              <w:proofErr w:type="spellStart"/>
              <w:r>
                <w:t>Jacareí-SP</w:t>
              </w:r>
              <w:proofErr w:type="spellEnd"/>
            </w:p>
          </w:sdtContent>
        </w:sdt>
        <w:sdt>
          <w:sdtPr>
            <w:alias w:val="Telefone"/>
            <w:tag w:val=""/>
            <w:id w:val="1357783703"/>
            <w:placeholder>
              <w:docPart w:val="79301C260AA645A4BC3692EC9C5D507E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DA5453" w:rsidRDefault="00F12EEE">
              <w:pPr>
                <w:pStyle w:val="SemEspaamento"/>
              </w:pPr>
              <w:r>
                <w:t>12-997640816</w:t>
              </w:r>
            </w:p>
          </w:sdtContent>
        </w:sdt>
        <w:sdt>
          <w:sdtPr>
            <w:rPr>
              <w:rStyle w:val="TextodoEspaoReservado"/>
              <w:color w:val="000000"/>
            </w:rPr>
            <w:id w:val="1753779621"/>
            <w:placeholder>
              <w:docPart w:val="EEEDD378F1404AB1B9E1B8740CE0582B"/>
            </w:placeholder>
            <w:text/>
          </w:sdtPr>
          <w:sdtEndPr>
            <w:rPr>
              <w:rStyle w:val="TextodoEspaoReservado"/>
            </w:rPr>
          </w:sdtEndPr>
          <w:sdtContent>
            <w:p w:rsidR="00DA5453" w:rsidRDefault="00C07C00">
              <w:r>
                <w:rPr>
                  <w:rStyle w:val="TextodoEspaoReservado"/>
                  <w:color w:val="000000"/>
                </w:rPr>
                <w:t xml:space="preserve"> </w:t>
              </w:r>
            </w:p>
          </w:sdtContent>
        </w:sdt>
        <w:p w:rsidR="00DA5453" w:rsidRDefault="00DF0CA7"/>
      </w:sdtContent>
    </w:sdt>
    <w:p w:rsidR="00DA5453" w:rsidRDefault="00DF0CA7" w:rsidP="00C07C00">
      <w:pPr>
        <w:pStyle w:val="NomePessoal"/>
      </w:pPr>
      <w:r>
        <w:t>Objetivos</w:t>
      </w:r>
    </w:p>
    <w:p w:rsidR="00DA5453" w:rsidRDefault="004F6583">
      <w:r>
        <w:t>Alcançar minhas metas pessoais atuais e futuras.</w:t>
      </w:r>
    </w:p>
    <w:p w:rsidR="00DA5453" w:rsidRDefault="00D556DB" w:rsidP="00D556DB">
      <w:r>
        <w:t>Realizar estágio durante a realização do curso técnico.</w:t>
      </w:r>
    </w:p>
    <w:p w:rsidR="004F6583" w:rsidRPr="004F6583" w:rsidRDefault="004F6583" w:rsidP="004F6583"/>
    <w:p w:rsidR="00DA5453" w:rsidRPr="00F12EEE" w:rsidRDefault="00F12EEE" w:rsidP="00F12EEE">
      <w:pPr>
        <w:pStyle w:val="NomePessoal"/>
      </w:pPr>
      <w:r w:rsidRPr="00F12EEE">
        <w:t>Formação Acadêmica</w:t>
      </w:r>
    </w:p>
    <w:p w:rsidR="00F12EEE" w:rsidRDefault="00F12EEE">
      <w:pPr>
        <w:rPr>
          <w:b/>
          <w:bCs/>
          <w:i/>
          <w:iCs/>
          <w:color w:val="D1282E" w:themeColor="text2"/>
        </w:rPr>
      </w:pPr>
      <w:r>
        <w:rPr>
          <w:b/>
          <w:bCs/>
          <w:i/>
          <w:iCs/>
          <w:color w:val="D1282E" w:themeColor="text2"/>
        </w:rPr>
        <w:t>SESI-SENAI</w:t>
      </w:r>
    </w:p>
    <w:p w:rsidR="00F12EEE" w:rsidRDefault="00F12EEE">
      <w:pPr>
        <w:rPr>
          <w:b/>
          <w:bCs/>
          <w:i/>
          <w:iCs/>
          <w:color w:val="D1282E" w:themeColor="text2"/>
        </w:rPr>
      </w:pPr>
      <w:r>
        <w:rPr>
          <w:b/>
          <w:bCs/>
          <w:i/>
          <w:iCs/>
          <w:color w:val="D1282E" w:themeColor="text2"/>
        </w:rPr>
        <w:t>2022-2024</w:t>
      </w:r>
    </w:p>
    <w:p w:rsidR="00DA5453" w:rsidRDefault="00F12EEE">
      <w:pPr>
        <w:rPr>
          <w:rStyle w:val="nfaseIntensa"/>
        </w:rPr>
      </w:pPr>
      <w:r>
        <w:t>Ensino Fundamental completo (I e II)</w:t>
      </w:r>
    </w:p>
    <w:p w:rsidR="00F12EEE" w:rsidRDefault="00F12EEE" w:rsidP="00F12EEE">
      <w:r>
        <w:t>SENAI- Curso Técnico/ Desenvolvimento de Sistemas (cursando)</w:t>
      </w:r>
    </w:p>
    <w:p w:rsidR="00D556DB" w:rsidRDefault="00F12EEE" w:rsidP="00D556DB">
      <w:r>
        <w:t>Curso de Língua Inglesa (5 anos</w:t>
      </w:r>
      <w:r w:rsidR="00D556DB">
        <w:t>)</w:t>
      </w:r>
    </w:p>
    <w:p w:rsidR="00DA5453" w:rsidRDefault="00DA5453" w:rsidP="00D556DB"/>
    <w:p w:rsidR="00DA5453" w:rsidRDefault="00DF0CA7" w:rsidP="00D556DB">
      <w:pPr>
        <w:pStyle w:val="Ttulo"/>
      </w:pPr>
      <w:r>
        <w:t>Habilidades</w:t>
      </w:r>
    </w:p>
    <w:p w:rsidR="00DA5453" w:rsidRDefault="00F12EEE">
      <w:pPr>
        <w:pStyle w:val="PargrafodaLista"/>
        <w:numPr>
          <w:ilvl w:val="0"/>
          <w:numId w:val="4"/>
        </w:numPr>
        <w:ind w:hanging="288"/>
      </w:pPr>
      <w:r>
        <w:t>Criativo</w:t>
      </w:r>
    </w:p>
    <w:p w:rsidR="00D556DB" w:rsidRDefault="004F6583" w:rsidP="00AC094F">
      <w:pPr>
        <w:pStyle w:val="PargrafodaLista"/>
        <w:numPr>
          <w:ilvl w:val="0"/>
          <w:numId w:val="4"/>
        </w:numPr>
        <w:ind w:hanging="288"/>
      </w:pPr>
      <w:r>
        <w:t>Trabalho em grupo</w:t>
      </w:r>
    </w:p>
    <w:p w:rsidR="00AC094F" w:rsidRDefault="00AC094F" w:rsidP="00AC094F">
      <w:pPr>
        <w:pStyle w:val="PargrafodaLista"/>
        <w:numPr>
          <w:ilvl w:val="0"/>
          <w:numId w:val="4"/>
        </w:numPr>
        <w:ind w:hanging="288"/>
      </w:pPr>
      <w:r>
        <w:t>Companheiro</w:t>
      </w:r>
    </w:p>
    <w:p w:rsidR="00AC094F" w:rsidRDefault="00AC094F" w:rsidP="00AC094F">
      <w:pPr>
        <w:pStyle w:val="PargrafodaLista"/>
        <w:numPr>
          <w:ilvl w:val="0"/>
          <w:numId w:val="4"/>
        </w:numPr>
        <w:ind w:hanging="288"/>
      </w:pPr>
      <w:r>
        <w:t xml:space="preserve">Perfeccionista </w:t>
      </w:r>
      <w:bookmarkStart w:id="0" w:name="_GoBack"/>
      <w:bookmarkEnd w:id="0"/>
    </w:p>
    <w:p w:rsidR="00DA5453" w:rsidRDefault="00DA5453">
      <w:pPr>
        <w:spacing w:line="276" w:lineRule="auto"/>
      </w:pPr>
    </w:p>
    <w:sectPr w:rsidR="00DA5453">
      <w:footerReference w:type="default" r:id="rId10"/>
      <w:headerReference w:type="first" r:id="rId11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0CA7" w:rsidRDefault="00DF0CA7">
      <w:pPr>
        <w:spacing w:after="0" w:line="240" w:lineRule="auto"/>
      </w:pPr>
      <w:r>
        <w:separator/>
      </w:r>
    </w:p>
  </w:endnote>
  <w:endnote w:type="continuationSeparator" w:id="0">
    <w:p w:rsidR="00DF0CA7" w:rsidRDefault="00DF0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453" w:rsidRDefault="00DF0CA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6A6A9570" id="Retângulo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72E3EE91" id="Retângulo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HtewMedAgAAMw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tâ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18281DBC" id="Retângulo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pDpx2pwCAAAzBQAADgAAAAAAAAAAAAAAAAAuAgAAZHJzL2Uy&#10;b0RvYy54bWxQSwECLQAUAAYACAAAACEA+rTL590AAAAEAQAADwAAAAAAAAAAAAAAAAD2BAAAZHJz&#10;L2Rvd25yZXYueG1sUEsFBgAAAAAEAAQA8wAAAAAGAAAAAA==&#10;" fillcolor="#d1282e [3215]" stroked="f">
              <w10:wrap anchorx="margin" anchory="margin"/>
            </v:rect>
          </w:pict>
        </mc:Fallback>
      </mc:AlternateContent>
    </w:r>
  </w:p>
  <w:p w:rsidR="00DA5453" w:rsidRDefault="00DF0CA7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6706870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DA5453" w:rsidRDefault="00DF0CA7">
                          <w:pPr>
                            <w:pStyle w:val="Ttulo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</w:rPr>
                            <w:t>Digite o Nome Pessoal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" filled="f" stroked="f" strokeweight=".5pt">
              <v:textbox style="layout-flow:vertical;mso-fit-shape-to-text:t" inset="0,0,0,0">
                <w:txbxContent>
                  <w:p w:rsidR="00DA5453" w:rsidRDefault="00DF0CA7">
                    <w:pPr>
                      <w:pStyle w:val="Ttulo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4"/>
                      </w:rPr>
                      <w:t>Digite o Nome Pessoal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0CA7" w:rsidRDefault="00DF0CA7">
      <w:pPr>
        <w:spacing w:after="0" w:line="240" w:lineRule="auto"/>
      </w:pPr>
      <w:r>
        <w:separator/>
      </w:r>
    </w:p>
  </w:footnote>
  <w:footnote w:type="continuationSeparator" w:id="0">
    <w:p w:rsidR="00DF0CA7" w:rsidRDefault="00DF0C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453" w:rsidRDefault="00DF0CA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tâ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25ACFE86" id="Retângulo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tâ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D79AB3B" id="Retângulo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KSjF2+dAgAAMw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tâ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19A931BF" id="Retângulo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B+N0oidAgAAMw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  <w:p w:rsidR="00DA5453" w:rsidRDefault="00DA545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attachedTemplate r:id="rId1"/>
  <w:defaultTabStop w:val="720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EE"/>
    <w:rsid w:val="004F6583"/>
    <w:rsid w:val="00AC094F"/>
    <w:rsid w:val="00C07C00"/>
    <w:rsid w:val="00D556DB"/>
    <w:rsid w:val="00DA5453"/>
    <w:rsid w:val="00DF0CA7"/>
    <w:rsid w:val="00F1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6AF80E"/>
  <w15:docId w15:val="{795C8D74-4608-42DB-9718-890339B3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7A7A7A" w:themeColor="accent1"/>
    </w:rPr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D1282E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qFormat/>
    <w:pPr>
      <w:spacing w:before="120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customStyle="1" w:styleId="Subseo">
    <w:name w:val="Subseção"/>
    <w:basedOn w:val="Ttulo2"/>
    <w:qFormat/>
    <w:rPr>
      <w:b w:val="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customStyle="1" w:styleId="NomePessoal">
    <w:name w:val="Nome Pessoal"/>
    <w:basedOn w:val="Ttulo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46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4FE0B1705C145A28C87F642F83AA9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C0AC67-0624-4E33-97A4-3744ED5424D4}"/>
      </w:docPartPr>
      <w:docPartBody>
        <w:p w:rsidR="00000000" w:rsidRDefault="00BA2EAE">
          <w:pPr>
            <w:pStyle w:val="94FE0B1705C145A28C87F642F83AA95C"/>
          </w:pPr>
          <w:r>
            <w:rPr>
              <w:rStyle w:val="TextodoEspaoReservado"/>
            </w:rPr>
            <w:t>Escolha um bloco de construção.</w:t>
          </w:r>
        </w:p>
      </w:docPartBody>
    </w:docPart>
    <w:docPart>
      <w:docPartPr>
        <w:name w:val="6DD6CA34A8AA407FB9D7EB5EAA48E4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E8F5171-2427-46A9-A4C9-11FDB11FD1C4}"/>
      </w:docPartPr>
      <w:docPartBody>
        <w:p w:rsidR="00000000" w:rsidRDefault="00BA2EAE">
          <w:pPr>
            <w:pStyle w:val="6DD6CA34A8AA407FB9D7EB5EAA48E4C7"/>
          </w:pPr>
          <w:r>
            <w:rPr>
              <w:rStyle w:val="TextodoEspaoReservado"/>
              <w:color w:val="000000"/>
            </w:rPr>
            <w:t>[Digite seu email]</w:t>
          </w:r>
        </w:p>
      </w:docPartBody>
    </w:docPart>
    <w:docPart>
      <w:docPartPr>
        <w:name w:val="D2995F0EB7314067989F078BD6D37A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083E29-BF44-4A0B-8E0F-F26F80553CEB}"/>
      </w:docPartPr>
      <w:docPartBody>
        <w:p w:rsidR="00000000" w:rsidRDefault="00BA2EAE">
          <w:pPr>
            <w:pStyle w:val="D2995F0EB7314067989F078BD6D37AC1"/>
          </w:pPr>
          <w:r>
            <w:rPr>
              <w:rStyle w:val="TextodoEspaoReservado"/>
              <w:color w:val="000000"/>
            </w:rPr>
            <w:t>[Digite seu endereço]</w:t>
          </w:r>
        </w:p>
      </w:docPartBody>
    </w:docPart>
    <w:docPart>
      <w:docPartPr>
        <w:name w:val="79301C260AA645A4BC3692EC9C5D50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D81BDA-575D-417C-A781-8C25B0F1B26D}"/>
      </w:docPartPr>
      <w:docPartBody>
        <w:p w:rsidR="00000000" w:rsidRDefault="00BA2EAE">
          <w:pPr>
            <w:pStyle w:val="79301C260AA645A4BC3692EC9C5D507E"/>
          </w:pPr>
          <w:r>
            <w:rPr>
              <w:rStyle w:val="TextodoEspaoReservado"/>
              <w:color w:val="000000"/>
            </w:rPr>
            <w:t>[Digite seu telefone]</w:t>
          </w:r>
        </w:p>
      </w:docPartBody>
    </w:docPart>
    <w:docPart>
      <w:docPartPr>
        <w:name w:val="EEEDD378F1404AB1B9E1B8740CE0582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7A48F7-DE70-4451-9F61-3FCE8CE19FED}"/>
      </w:docPartPr>
      <w:docPartBody>
        <w:p w:rsidR="00000000" w:rsidRDefault="00BA2EAE">
          <w:pPr>
            <w:pStyle w:val="EEEDD378F1404AB1B9E1B8740CE0582B"/>
          </w:pPr>
          <w:r>
            <w:rPr>
              <w:rStyle w:val="TextodoEspaoReservado"/>
              <w:color w:val="000000"/>
            </w:rPr>
            <w:t>[Digite seu 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AE"/>
    <w:rsid w:val="00BA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customStyle="1" w:styleId="94FE0B1705C145A28C87F642F83AA95C">
    <w:name w:val="94FE0B1705C145A28C87F642F83AA95C"/>
  </w:style>
  <w:style w:type="paragraph" w:customStyle="1" w:styleId="9915117506444A97A2DF65E751AC47B0">
    <w:name w:val="9915117506444A97A2DF65E751AC47B0"/>
  </w:style>
  <w:style w:type="paragraph" w:customStyle="1" w:styleId="6DD6CA34A8AA407FB9D7EB5EAA48E4C7">
    <w:name w:val="6DD6CA34A8AA407FB9D7EB5EAA48E4C7"/>
  </w:style>
  <w:style w:type="paragraph" w:customStyle="1" w:styleId="D2995F0EB7314067989F078BD6D37AC1">
    <w:name w:val="D2995F0EB7314067989F078BD6D37AC1"/>
  </w:style>
  <w:style w:type="paragraph" w:customStyle="1" w:styleId="79301C260AA645A4BC3692EC9C5D507E">
    <w:name w:val="79301C260AA645A4BC3692EC9C5D507E"/>
  </w:style>
  <w:style w:type="paragraph" w:customStyle="1" w:styleId="EEEDD378F1404AB1B9E1B8740CE0582B">
    <w:name w:val="EEEDD378F1404AB1B9E1B8740CE0582B"/>
  </w:style>
  <w:style w:type="paragraph" w:customStyle="1" w:styleId="374BF8D641B64A1FB846DCD0CB1ECEE8">
    <w:name w:val="374BF8D641B64A1FB846DCD0CB1ECEE8"/>
  </w:style>
  <w:style w:type="paragraph" w:customStyle="1" w:styleId="903852BD7B3744329574869B3E43E197">
    <w:name w:val="903852BD7B3744329574869B3E43E197"/>
  </w:style>
  <w:style w:type="paragraph" w:customStyle="1" w:styleId="1A043E47CFF745DFAB432410D6C8EF49">
    <w:name w:val="1A043E47CFF745DFAB432410D6C8EF49"/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44546A" w:themeColor="text2"/>
    </w:rPr>
  </w:style>
  <w:style w:type="paragraph" w:customStyle="1" w:styleId="F1E4BB8E126F49728A9C0977BCD4667F">
    <w:name w:val="F1E4BB8E126F49728A9C0977BCD4667F"/>
  </w:style>
  <w:style w:type="paragraph" w:customStyle="1" w:styleId="7CCC665CBAA74E26B51E88C0E58ED33C">
    <w:name w:val="7CCC665CBAA74E26B51E88C0E58ED33C"/>
  </w:style>
  <w:style w:type="paragraph" w:customStyle="1" w:styleId="DFC48FD53BD3429EB8DB3207E874DEF0">
    <w:name w:val="DFC48FD53BD3429EB8DB3207E874DEF0"/>
  </w:style>
  <w:style w:type="paragraph" w:customStyle="1" w:styleId="48F5CE9EFC984CBCB7214D5069A3F4EF">
    <w:name w:val="48F5CE9EFC984CBCB7214D5069A3F4EF"/>
  </w:style>
  <w:style w:type="paragraph" w:customStyle="1" w:styleId="C0BCF3D8B8D845179C195FE29FE5FB30">
    <w:name w:val="C0BCF3D8B8D845179C195FE29FE5FB30"/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customStyle="1" w:styleId="32F320651D3D47699DEAD8578B4EAF21">
    <w:name w:val="32F320651D3D47699DEAD8578B4EAF21"/>
  </w:style>
  <w:style w:type="paragraph" w:customStyle="1" w:styleId="6DF557BAA75F455FB215195237324ECB">
    <w:name w:val="6DF557BAA75F455FB215195237324ECB"/>
  </w:style>
  <w:style w:type="paragraph" w:customStyle="1" w:styleId="9FB0268B1ADF4416B60A76EFF72A15A9">
    <w:name w:val="9FB0268B1ADF4416B60A76EFF72A15A9"/>
  </w:style>
  <w:style w:type="paragraph" w:customStyle="1" w:styleId="34170A4CDCCD4486A0860987B4E460D2">
    <w:name w:val="34170A4CDCCD4486A0860987B4E460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Jacareí-SP</CompanyAddress>
  <CompanyPhone>12-997640816</CompanyPhone>
  <CompanyFax/>
  <CompanyEmail>joaovicsantanasouza@gmail.com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39C1406-0961-429C-8BEF-DB47B77B8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51</TotalTime>
  <Pages>1</Pages>
  <Words>69</Words>
  <Characters>374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DEV2023</dc:creator>
  <cp:lastModifiedBy>DEV2023</cp:lastModifiedBy>
  <cp:revision>1</cp:revision>
  <dcterms:created xsi:type="dcterms:W3CDTF">2023-02-02T13:56:00Z</dcterms:created>
  <dcterms:modified xsi:type="dcterms:W3CDTF">2023-02-02T14:47:00Z</dcterms:modified>
</cp:coreProperties>
</file>